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F9" w:rsidRDefault="00E331BE">
      <w:bookmarkStart w:id="0" w:name="_GoBack"/>
      <w:bookmarkEnd w:id="0"/>
      <w:r>
        <w:t>Test doc</w:t>
      </w:r>
    </w:p>
    <w:p w:rsidR="00E331BE" w:rsidRDefault="009167A8">
      <w:r>
        <w:fldChar w:fldCharType="begin"/>
      </w:r>
      <w:r>
        <w:instrText xml:space="preserve"> MERGEFIELD  "Test veld"  \* MERGEFORMAT </w:instrText>
      </w:r>
      <w:r>
        <w:fldChar w:fldCharType="separate"/>
      </w:r>
      <w:r>
        <w:rPr>
          <w:noProof/>
        </w:rPr>
        <w:t>«Test veld»</w:t>
      </w:r>
      <w:r>
        <w:rPr>
          <w:noProof/>
        </w:rPr>
        <w:fldChar w:fldCharType="end"/>
      </w:r>
    </w:p>
    <w:sectPr w:rsidR="00E33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A8"/>
    <w:rsid w:val="002C6CF9"/>
    <w:rsid w:val="009167A8"/>
    <w:rsid w:val="00E3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39412-9ACE-4A8B-8981-DD43D83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MontfoortIT.Framework\MontfoortIT.Office.Excel.Test\bin\Debug\DataTest\TestSimpl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TestSimple.dotx</Template>
  <TotalTime>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Gertjan van Montfoort</dc:creator>
  <cp:keywords/>
  <dc:description/>
  <cp:lastModifiedBy>Gertjan van Montfoort</cp:lastModifiedBy>
  <cp:revision>1</cp:revision>
  <dcterms:created xsi:type="dcterms:W3CDTF">2013-08-01T11:26:00Z</dcterms:created>
  <dcterms:modified xsi:type="dcterms:W3CDTF">2013-08-01T11:26:00Z</dcterms:modified>
</cp:coreProperties>
</file>